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31CCA6B0" w14:textId="77777777" w:rsidTr="00A21AF8">
        <w:tc>
          <w:tcPr>
            <w:tcW w:w="2160" w:type="dxa"/>
            <w:gridSpan w:val="2"/>
          </w:tcPr>
          <w:p w14:paraId="6519C245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636EE216" wp14:editId="2FE43F02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24E76F4" w14:textId="10A231CB" w:rsidR="004B4147" w:rsidRDefault="009F0F6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C1F3EF8" w14:textId="5C1FED55" w:rsidR="004B4147" w:rsidRDefault="009F0F6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EE216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624E76F4" w14:textId="10A231CB" w:rsidR="004B4147" w:rsidRDefault="009F0F6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7C1F3EF8" w14:textId="5C1FED55" w:rsidR="004B4147" w:rsidRDefault="009F0F6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04D6148" w14:textId="3B544D5D" w:rsidR="009F0F6B" w:rsidRDefault="009F0F6B" w:rsidP="00A21AF8">
            <w:pPr>
              <w:pStyle w:val="Subtitle"/>
            </w:pPr>
            <w:r>
              <w:t>David</w:t>
            </w:r>
          </w:p>
          <w:p w14:paraId="0B54083C" w14:textId="38D95E36" w:rsidR="004B4147" w:rsidRPr="004B4147" w:rsidRDefault="009F0F6B" w:rsidP="00A21AF8">
            <w:pPr>
              <w:pStyle w:val="Subtitle"/>
            </w:pPr>
            <w:r>
              <w:t>Huck</w:t>
            </w:r>
          </w:p>
        </w:tc>
      </w:tr>
      <w:tr w:rsidR="00A21AF8" w:rsidRPr="004B4147" w14:paraId="11F8FE44" w14:textId="77777777" w:rsidTr="007772B1">
        <w:tc>
          <w:tcPr>
            <w:tcW w:w="2160" w:type="dxa"/>
            <w:gridSpan w:val="2"/>
          </w:tcPr>
          <w:p w14:paraId="13236CF5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51179D43" w14:textId="70B70481" w:rsidR="00A21AF8" w:rsidRPr="004B4147" w:rsidRDefault="009F0F6B" w:rsidP="00A21AF8">
            <w:pPr>
              <w:pStyle w:val="Jobtitle"/>
            </w:pPr>
            <w:r>
              <w:t>Web Development</w:t>
            </w:r>
          </w:p>
        </w:tc>
      </w:tr>
      <w:tr w:rsidR="007772B1" w:rsidRPr="004B4147" w14:paraId="3E373BBB" w14:textId="77777777" w:rsidTr="00C777FF">
        <w:trPr>
          <w:trHeight w:val="720"/>
        </w:trPr>
        <w:tc>
          <w:tcPr>
            <w:tcW w:w="2160" w:type="dxa"/>
            <w:gridSpan w:val="2"/>
          </w:tcPr>
          <w:p w14:paraId="183F31E6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4B6A0B10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7D716841" w14:textId="77777777" w:rsidTr="00452292">
        <w:tc>
          <w:tcPr>
            <w:tcW w:w="540" w:type="dxa"/>
            <w:vAlign w:val="center"/>
          </w:tcPr>
          <w:p w14:paraId="67FB4362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520179" wp14:editId="7F0F5F50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A57BA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D54E743" w14:textId="65707FFD" w:rsidR="00BF0DAF" w:rsidRPr="00B03ED5" w:rsidRDefault="009F0F6B" w:rsidP="00BF0DAF">
            <w:pPr>
              <w:pStyle w:val="Contact"/>
            </w:pPr>
            <w:r>
              <w:t>417-559-9451</w:t>
            </w:r>
          </w:p>
        </w:tc>
        <w:tc>
          <w:tcPr>
            <w:tcW w:w="450" w:type="dxa"/>
          </w:tcPr>
          <w:p w14:paraId="2D38B4F5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5E3B02C7F1C0455EA5E7D869C518DF06"/>
              </w:placeholder>
              <w:temporary/>
              <w:showingPlcHdr/>
              <w15:appearance w15:val="hidden"/>
            </w:sdtPr>
            <w:sdtEndPr/>
            <w:sdtContent>
              <w:p w14:paraId="7382D6A5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7A7992F5" w14:textId="77777777" w:rsidTr="00452292">
        <w:tc>
          <w:tcPr>
            <w:tcW w:w="540" w:type="dxa"/>
            <w:vAlign w:val="center"/>
          </w:tcPr>
          <w:p w14:paraId="02B9909C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BC87089" wp14:editId="2391DD9C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9AFB0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3ED620D" w14:textId="01EE144E" w:rsidR="00BF0DAF" w:rsidRPr="00B03ED5" w:rsidRDefault="00CE1E1B" w:rsidP="00BF0DAF">
            <w:pPr>
              <w:pStyle w:val="Contact"/>
            </w:pPr>
            <w:hyperlink r:id="rId17" w:history="1">
              <w:r w:rsidR="009F0F6B" w:rsidRPr="00DD0937">
                <w:rPr>
                  <w:rStyle w:val="Hyperlink"/>
                </w:rPr>
                <w:t>dnhuck@dmacc.edu</w:t>
              </w:r>
            </w:hyperlink>
          </w:p>
        </w:tc>
        <w:tc>
          <w:tcPr>
            <w:tcW w:w="450" w:type="dxa"/>
          </w:tcPr>
          <w:p w14:paraId="64D75B19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34CEBEC6" w14:textId="77777777" w:rsidR="00BF0DAF" w:rsidRPr="00997E86" w:rsidRDefault="00BF0DAF" w:rsidP="00BF0DAF"/>
        </w:tc>
      </w:tr>
      <w:tr w:rsidR="00CD2FD2" w:rsidRPr="00CD2FD2" w14:paraId="31A47C0D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507C9D3" w14:textId="084C367F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DEF7919" wp14:editId="57057C3D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98233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6D67134" w14:textId="4CAE13B6" w:rsidR="00CD2FD2" w:rsidRPr="00B03ED5" w:rsidRDefault="009F0F6B" w:rsidP="00CD2FD2">
            <w:pPr>
              <w:pStyle w:val="Contact"/>
            </w:pPr>
            <w:r>
              <w:t>Des Moines/Iowa/USA</w:t>
            </w:r>
          </w:p>
        </w:tc>
        <w:tc>
          <w:tcPr>
            <w:tcW w:w="450" w:type="dxa"/>
          </w:tcPr>
          <w:p w14:paraId="5BC1B1A7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0C944BC" w14:textId="2DEFACB1" w:rsidR="00CD2FD2" w:rsidRPr="00997E86" w:rsidRDefault="009F0F6B" w:rsidP="00CD2FD2">
            <w:pPr>
              <w:pStyle w:val="Introduction"/>
            </w:pPr>
            <w:r>
              <w:t>Web Development Student at Des Moines Area Community College. Great team player and a fast learner.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45EBDCF" w14:textId="55D3C923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14:paraId="6BA65882" w14:textId="77777777" w:rsidTr="00452292">
        <w:tc>
          <w:tcPr>
            <w:tcW w:w="540" w:type="dxa"/>
            <w:vAlign w:val="center"/>
          </w:tcPr>
          <w:p w14:paraId="0E37CE00" w14:textId="1CC2AEE0" w:rsidR="00CD2FD2" w:rsidRPr="00621B5C" w:rsidRDefault="009F0F6B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3BB7DB2" wp14:editId="7AD209F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903C7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3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DE69039" w14:textId="06872F9A" w:rsidR="00CD2FD2" w:rsidRPr="00B03ED5" w:rsidRDefault="009F0F6B" w:rsidP="00CD2FD2">
            <w:pPr>
              <w:pStyle w:val="Contact"/>
            </w:pPr>
            <w:r>
              <w:t>Davidhuck.net</w:t>
            </w:r>
          </w:p>
        </w:tc>
        <w:tc>
          <w:tcPr>
            <w:tcW w:w="450" w:type="dxa"/>
          </w:tcPr>
          <w:p w14:paraId="6137935A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C1CC9D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7776D3B" w14:textId="77777777" w:rsidR="00CD2FD2" w:rsidRPr="00997E86" w:rsidRDefault="00CD2FD2" w:rsidP="00CD2FD2"/>
        </w:tc>
      </w:tr>
      <w:tr w:rsidR="00CD2FD2" w:rsidRPr="00997E86" w14:paraId="032DC66F" w14:textId="77777777" w:rsidTr="00452292">
        <w:tc>
          <w:tcPr>
            <w:tcW w:w="540" w:type="dxa"/>
            <w:vAlign w:val="center"/>
          </w:tcPr>
          <w:p w14:paraId="679E5887" w14:textId="7BF956E1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40B72310" w14:textId="7CF4CF6C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4CC8E57E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218F3F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253C809" w14:textId="77777777" w:rsidR="00CD2FD2" w:rsidRPr="00997E86" w:rsidRDefault="00CD2FD2" w:rsidP="00CD2FD2"/>
        </w:tc>
      </w:tr>
      <w:tr w:rsidR="00CD2FD2" w:rsidRPr="00997E86" w14:paraId="2505319A" w14:textId="77777777" w:rsidTr="00452292">
        <w:tc>
          <w:tcPr>
            <w:tcW w:w="540" w:type="dxa"/>
            <w:vAlign w:val="center"/>
          </w:tcPr>
          <w:p w14:paraId="0E22368B" w14:textId="65E1830C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51931809" w14:textId="3EF42891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130E0231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B76BB0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4F1382F" w14:textId="77777777" w:rsidR="00CD2FD2" w:rsidRPr="00997E86" w:rsidRDefault="00CD2FD2" w:rsidP="00CD2FD2"/>
        </w:tc>
      </w:tr>
      <w:tr w:rsidR="00CD2FD2" w:rsidRPr="00997E86" w14:paraId="18ABBAC5" w14:textId="77777777" w:rsidTr="00C777FF">
        <w:trPr>
          <w:trHeight w:val="720"/>
        </w:trPr>
        <w:tc>
          <w:tcPr>
            <w:tcW w:w="3870" w:type="dxa"/>
            <w:gridSpan w:val="3"/>
          </w:tcPr>
          <w:p w14:paraId="534CA235" w14:textId="77777777" w:rsidR="00CD2FD2" w:rsidRPr="00997E86" w:rsidRDefault="00CD2FD2" w:rsidP="00CD2FD2"/>
        </w:tc>
        <w:tc>
          <w:tcPr>
            <w:tcW w:w="450" w:type="dxa"/>
          </w:tcPr>
          <w:p w14:paraId="3DF7AD1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1B8ED8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E7E2706" w14:textId="77777777" w:rsidR="00CD2FD2" w:rsidRPr="00997E86" w:rsidRDefault="00CD2FD2" w:rsidP="00CD2FD2"/>
        </w:tc>
      </w:tr>
      <w:tr w:rsidR="00CD2FD2" w:rsidRPr="00997E86" w14:paraId="5641E4E2" w14:textId="77777777" w:rsidTr="005B7DB3">
        <w:trPr>
          <w:trHeight w:val="288"/>
        </w:trPr>
        <w:tc>
          <w:tcPr>
            <w:tcW w:w="3870" w:type="dxa"/>
            <w:gridSpan w:val="3"/>
          </w:tcPr>
          <w:p w14:paraId="0F28C3C7" w14:textId="77777777" w:rsidR="00CD2FD2" w:rsidRPr="00997E86" w:rsidRDefault="00CD2FD2" w:rsidP="00CD2FD2"/>
        </w:tc>
        <w:tc>
          <w:tcPr>
            <w:tcW w:w="450" w:type="dxa"/>
          </w:tcPr>
          <w:p w14:paraId="29EB6337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4649F81E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EC06726" w14:textId="77777777" w:rsidR="00CD2FD2" w:rsidRPr="00997E86" w:rsidRDefault="00CD2FD2" w:rsidP="00CD2FD2"/>
        </w:tc>
      </w:tr>
      <w:tr w:rsidR="00144072" w:rsidRPr="00997E86" w14:paraId="0DFBA109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0A5158E16904CB0842AF5B8EA3625B1"/>
              </w:placeholder>
              <w:temporary/>
              <w:showingPlcHdr/>
              <w15:appearance w15:val="hidden"/>
            </w:sdtPr>
            <w:sdtEndPr/>
            <w:sdtContent>
              <w:p w14:paraId="38F6A844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69A1FD56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BD3BEA" wp14:editId="7CBC7DCB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3A7BEB5" w14:textId="7457C9C5" w:rsidR="00144072" w:rsidRPr="008E2197" w:rsidRDefault="009F0F6B" w:rsidP="008E2197">
                                      <w:pPr>
                                        <w:pStyle w:val="Skill"/>
                                      </w:pPr>
                                      <w:r>
                                        <w:t>Time Management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21114"/>
                                    <a:ext cx="1859279" cy="15561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240F3D" w14:textId="78AFD4FC" w:rsidR="00144072" w:rsidRDefault="009F0F6B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479912" w14:textId="358567D3" w:rsidR="008E2197" w:rsidRDefault="009F0F6B" w:rsidP="008E2197">
                                      <w:pPr>
                                        <w:pStyle w:val="Skill"/>
                                      </w:pPr>
                                      <w:r>
                                        <w:t>Leadership</w:t>
                                      </w:r>
                                    </w:p>
                                    <w:p w14:paraId="7EC8244C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16840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C6C4D22" w14:textId="4A3223C7" w:rsidR="00144072" w:rsidRDefault="009F0F6B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A61A106" w14:textId="43F66778" w:rsidR="00144072" w:rsidRDefault="009F0F6B" w:rsidP="009F0F6B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Communication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BBE8ECF" w14:textId="77777777" w:rsidR="008E2197" w:rsidRDefault="00CE1E1B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2509EC5CABB748C3B8ED522AD6358B5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6879761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72540"/>
                                  <a:ext cx="2152098" cy="333097"/>
                                  <a:chOff x="502195" y="6178366"/>
                                  <a:chExt cx="2152098" cy="333097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4E99E33" w14:textId="654F0B75" w:rsidR="008E2197" w:rsidRDefault="009F0F6B" w:rsidP="008E2197">
                                      <w:pPr>
                                        <w:pStyle w:val="Skill"/>
                                      </w:pPr>
                                      <w:r>
                                        <w:t>Computer Skills</w:t>
                                      </w:r>
                                    </w:p>
                                    <w:p w14:paraId="6166B7A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78366"/>
                                    <a:ext cx="1935480" cy="1763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244FF4" w14:textId="57CE8FC8" w:rsidR="008E2197" w:rsidRDefault="002748D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 10</w:t>
                                      </w:r>
                                    </w:p>
                                    <w:p w14:paraId="101C186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BC60E2" w14:textId="1640BC7D" w:rsidR="008E2197" w:rsidRDefault="009F0F6B" w:rsidP="008E2197">
                                      <w:pPr>
                                        <w:pStyle w:val="Skill"/>
                                      </w:pPr>
                                      <w:r>
                                        <w:t>Problem Solving</w:t>
                                      </w:r>
                                    </w:p>
                                    <w:p w14:paraId="4DDD9937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828799" cy="16827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679CE3C" w14:textId="460F2B32" w:rsidR="008E2197" w:rsidRDefault="009F0F6B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39E9CEC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D3BEA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33A7BEB5" w14:textId="7457C9C5" w:rsidR="00144072" w:rsidRPr="008E2197" w:rsidRDefault="009F0F6B" w:rsidP="008E2197">
                                <w:pPr>
                                  <w:pStyle w:val="Skill"/>
                                </w:pPr>
                                <w:r>
                                  <w:t>Time Management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211;width:18593;height:1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" adj="20696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0B240F3D" w14:textId="78AFD4FC" w:rsidR="00144072" w:rsidRDefault="009F0F6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3D479912" w14:textId="358567D3" w:rsidR="008E2197" w:rsidRDefault="009F0F6B" w:rsidP="008E2197">
                                <w:pPr>
                                  <w:pStyle w:val="Skill"/>
                                </w:pPr>
                                <w:r>
                                  <w:t>Leadership</w:t>
                                </w:r>
                              </w:p>
                              <w:p w14:paraId="7EC8244C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4;width:1684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" adj="20553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3C6C4D22" w14:textId="4A3223C7" w:rsidR="00144072" w:rsidRDefault="009F0F6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A61A106" w14:textId="43F66778" w:rsidR="00144072" w:rsidRDefault="009F0F6B" w:rsidP="009F0F6B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Communication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BBE8ECF" w14:textId="77777777" w:rsidR="008E2197" w:rsidRDefault="001B5E4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2509EC5CABB748C3B8ED522AD6358B5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6879761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725;width:21520;height:3331" coordorigin="5021,61783" coordsize="21520,3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14E99E33" w14:textId="654F0B75" w:rsidR="008E2197" w:rsidRDefault="009F0F6B" w:rsidP="008E2197">
                                <w:pPr>
                                  <w:pStyle w:val="Skill"/>
                                </w:pPr>
                                <w:r>
                                  <w:t>Computer Skills</w:t>
                                </w:r>
                              </w:p>
                              <w:p w14:paraId="6166B7A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783;width:19355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4244FF4" w14:textId="57CE8FC8" w:rsidR="008E2197" w:rsidRDefault="002748D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 10</w:t>
                                </w:r>
                              </w:p>
                              <w:p w14:paraId="101C186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8BC60E2" w14:textId="1640BC7D" w:rsidR="008E2197" w:rsidRDefault="009F0F6B" w:rsidP="008E2197">
                                <w:pPr>
                                  <w:pStyle w:val="Skill"/>
                                </w:pPr>
                                <w:r>
                                  <w:t>Problem Solving</w:t>
                                </w:r>
                              </w:p>
                              <w:p w14:paraId="4DDD9937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4;width:18288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" adj="20606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7679CE3C" w14:textId="460F2B32" w:rsidR="008E2197" w:rsidRDefault="009F0F6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39E9CEC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F79CAA83FB44A5A86A5DF44116031F0"/>
              </w:placeholder>
              <w:temporary/>
              <w:showingPlcHdr/>
              <w15:appearance w15:val="hidden"/>
            </w:sdtPr>
            <w:sdtEndPr/>
            <w:sdtContent>
              <w:p w14:paraId="0680B4C5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2A3ABF5" w14:textId="1CE9694D" w:rsidR="008E2197" w:rsidRDefault="009F0F6B" w:rsidP="008E2197">
            <w:pPr>
              <w:pStyle w:val="Heading2"/>
            </w:pPr>
            <w:r>
              <w:t>High School Diploma</w:t>
            </w:r>
          </w:p>
          <w:p w14:paraId="2C0886EF" w14:textId="3AAEAF6B" w:rsidR="00552F9B" w:rsidRDefault="009F0F6B" w:rsidP="00552F9B">
            <w:pPr>
              <w:pStyle w:val="Heading4"/>
            </w:pPr>
            <w:r>
              <w:t>Des Moines East High School</w:t>
            </w:r>
          </w:p>
          <w:p w14:paraId="5E2D49C0" w14:textId="493AA153" w:rsidR="00552F9B" w:rsidRDefault="009F0F6B" w:rsidP="00552F9B">
            <w:r>
              <w:t>2015-2018</w:t>
            </w:r>
          </w:p>
          <w:p w14:paraId="0A733D2B" w14:textId="5286C4BA" w:rsidR="00552F9B" w:rsidRDefault="009F0F6B" w:rsidP="00552F9B">
            <w:pPr>
              <w:pStyle w:val="Heading2"/>
            </w:pPr>
            <w:r>
              <w:t>Associate Degree / Web Development</w:t>
            </w:r>
          </w:p>
          <w:p w14:paraId="01FE5C1D" w14:textId="38408D7E" w:rsidR="00552F9B" w:rsidRDefault="009F0F6B" w:rsidP="00552F9B">
            <w:pPr>
              <w:pStyle w:val="Heading4"/>
            </w:pPr>
            <w:r>
              <w:t>Des Moines Area Community College</w:t>
            </w:r>
          </w:p>
          <w:p w14:paraId="14EDEA8F" w14:textId="5D3FCB54" w:rsidR="00552F9B" w:rsidRPr="00552F9B" w:rsidRDefault="009F0F6B" w:rsidP="00552F9B">
            <w:r>
              <w:t>2019-Present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064C39D5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CD86A71A34324A658FD6FD73AC7056D2"/>
              </w:placeholder>
              <w:temporary/>
              <w:showingPlcHdr/>
              <w15:appearance w15:val="hidden"/>
            </w:sdtPr>
            <w:sdtEndPr/>
            <w:sdtContent>
              <w:p w14:paraId="3553631B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5B0DBFE9" w14:textId="60AB8959" w:rsidR="00552F9B" w:rsidRDefault="009F0F6B" w:rsidP="00552F9B">
            <w:pPr>
              <w:pStyle w:val="Heading3"/>
            </w:pPr>
            <w:r>
              <w:t>Sales Associate</w:t>
            </w:r>
          </w:p>
          <w:p w14:paraId="39883F93" w14:textId="188B3777" w:rsidR="004103C0" w:rsidRDefault="009F0F6B" w:rsidP="004103C0">
            <w:pPr>
              <w:pStyle w:val="Heading5"/>
            </w:pPr>
            <w:r>
              <w:t>Kohls / Ankeny, Iowa / October 2017 – March 2018</w:t>
            </w:r>
          </w:p>
          <w:p w14:paraId="3AFBB82E" w14:textId="447B6EF7" w:rsidR="006C2DFF" w:rsidRPr="00A6425D" w:rsidRDefault="009F0F6B" w:rsidP="00A6425D">
            <w:pPr>
              <w:pStyle w:val="JobDescription"/>
              <w:rPr>
                <w:rStyle w:val="JobDescriptionChar"/>
              </w:rPr>
            </w:pPr>
            <w:r>
              <w:t>As a sales associate I assisted customers, restocked merchandise, and helped with the setting up and tearing down of the displays.</w:t>
            </w:r>
          </w:p>
          <w:p w14:paraId="4284102A" w14:textId="17A172AB" w:rsidR="00A6425D" w:rsidRDefault="009F0F6B" w:rsidP="009F0F6B">
            <w:pPr>
              <w:pStyle w:val="ListBullet"/>
            </w:pPr>
            <w:r>
              <w:t>Customer Assistance</w:t>
            </w:r>
          </w:p>
          <w:p w14:paraId="27B8D61A" w14:textId="79687CF6" w:rsidR="009F0F6B" w:rsidRDefault="009F0F6B" w:rsidP="009F0F6B">
            <w:pPr>
              <w:pStyle w:val="ListBullet"/>
            </w:pPr>
            <w:r>
              <w:t>Restocking</w:t>
            </w:r>
          </w:p>
          <w:p w14:paraId="388ED5A4" w14:textId="6788980B" w:rsidR="009F0F6B" w:rsidRDefault="009F0F6B" w:rsidP="009F0F6B">
            <w:pPr>
              <w:pStyle w:val="ListBullet"/>
            </w:pPr>
            <w:r>
              <w:t>Setting up and tearing down</w:t>
            </w:r>
          </w:p>
          <w:p w14:paraId="5F6D04E8" w14:textId="09F47D4F" w:rsidR="00A6425D" w:rsidRDefault="009F0F6B" w:rsidP="00A6425D">
            <w:pPr>
              <w:pStyle w:val="Heading3"/>
            </w:pPr>
            <w:r>
              <w:t>Bowling Mechanic</w:t>
            </w:r>
          </w:p>
          <w:p w14:paraId="74621677" w14:textId="25B56FCC" w:rsidR="00A6425D" w:rsidRDefault="009F0F6B" w:rsidP="00A6425D">
            <w:pPr>
              <w:pStyle w:val="Heading5"/>
            </w:pPr>
            <w:r>
              <w:t>Great Escape / Pleasant Hill, Iowa / 2018 - Present</w:t>
            </w:r>
          </w:p>
          <w:p w14:paraId="7204B96E" w14:textId="0D570658" w:rsidR="00A6425D" w:rsidRPr="00A6425D" w:rsidRDefault="009F0F6B" w:rsidP="00A6425D">
            <w:pPr>
              <w:pStyle w:val="JobDescription"/>
              <w:rPr>
                <w:rStyle w:val="JobDescriptionChar"/>
              </w:rPr>
            </w:pPr>
            <w:r>
              <w:t xml:space="preserve">As a bowling mechanic I </w:t>
            </w:r>
            <w:r w:rsidR="002748D6">
              <w:t>am</w:t>
            </w:r>
            <w:r>
              <w:t xml:space="preserve"> responsible for maintaining the pinsetter machines and maintaining some aspects of the building.</w:t>
            </w:r>
          </w:p>
          <w:p w14:paraId="55833E47" w14:textId="1311EA61" w:rsidR="00A6425D" w:rsidRDefault="009F0F6B" w:rsidP="009F0F6B">
            <w:pPr>
              <w:pStyle w:val="ListBullet"/>
            </w:pPr>
            <w:r>
              <w:t>Pinsetter Maintenance</w:t>
            </w:r>
          </w:p>
          <w:p w14:paraId="329A297A" w14:textId="4172F54C" w:rsidR="009F0F6B" w:rsidRDefault="009F0F6B" w:rsidP="009F0F6B">
            <w:pPr>
              <w:pStyle w:val="ListBullet"/>
            </w:pPr>
            <w:r>
              <w:t>Building Maintenance</w:t>
            </w:r>
          </w:p>
          <w:p w14:paraId="4C6270CD" w14:textId="77777777" w:rsidR="00A6425D" w:rsidRDefault="00A6425D" w:rsidP="00CE1E1B">
            <w:pPr>
              <w:pStyle w:val="ListBullet"/>
              <w:numPr>
                <w:ilvl w:val="0"/>
                <w:numId w:val="0"/>
              </w:numPr>
              <w:ind w:left="432"/>
            </w:pPr>
          </w:p>
          <w:p w14:paraId="4829FDD5" w14:textId="0E6B7B36" w:rsidR="00CE1E1B" w:rsidRPr="006C2DFF" w:rsidRDefault="00CE1E1B" w:rsidP="00CE1E1B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</w:tbl>
    <w:p w14:paraId="095D82C8" w14:textId="77777777" w:rsidR="005A20B8" w:rsidRDefault="005A20B8"/>
    <w:sectPr w:rsidR="005A20B8" w:rsidSect="00C777FF">
      <w:headerReference w:type="default" r:id="rId24"/>
      <w:footerReference w:type="default" r:id="rId25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E8AE" w14:textId="77777777" w:rsidR="009F0F6B" w:rsidRDefault="009F0F6B" w:rsidP="00B21D64">
      <w:pPr>
        <w:spacing w:after="0" w:line="240" w:lineRule="auto"/>
      </w:pPr>
      <w:r>
        <w:separator/>
      </w:r>
    </w:p>
  </w:endnote>
  <w:endnote w:type="continuationSeparator" w:id="0">
    <w:p w14:paraId="3305FF05" w14:textId="77777777" w:rsidR="009F0F6B" w:rsidRDefault="009F0F6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37FE1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6272EA" wp14:editId="7ADF445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FD1969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57B6" w14:textId="77777777" w:rsidR="009F0F6B" w:rsidRDefault="009F0F6B" w:rsidP="00B21D64">
      <w:pPr>
        <w:spacing w:after="0" w:line="240" w:lineRule="auto"/>
      </w:pPr>
      <w:r>
        <w:separator/>
      </w:r>
    </w:p>
  </w:footnote>
  <w:footnote w:type="continuationSeparator" w:id="0">
    <w:p w14:paraId="7C392004" w14:textId="77777777" w:rsidR="009F0F6B" w:rsidRDefault="009F0F6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0505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1E007B5" wp14:editId="7A946E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A1C2D6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6B"/>
    <w:rsid w:val="000161E1"/>
    <w:rsid w:val="00021303"/>
    <w:rsid w:val="00107E81"/>
    <w:rsid w:val="00144072"/>
    <w:rsid w:val="001B5E40"/>
    <w:rsid w:val="0021475C"/>
    <w:rsid w:val="002748D6"/>
    <w:rsid w:val="003C0BB5"/>
    <w:rsid w:val="004067B9"/>
    <w:rsid w:val="004103C0"/>
    <w:rsid w:val="00452292"/>
    <w:rsid w:val="004865C2"/>
    <w:rsid w:val="004B4147"/>
    <w:rsid w:val="004E279C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8424CE"/>
    <w:rsid w:val="00890F1A"/>
    <w:rsid w:val="008E2197"/>
    <w:rsid w:val="00997E86"/>
    <w:rsid w:val="009B7D45"/>
    <w:rsid w:val="009F0F6B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CE1E1B"/>
    <w:rsid w:val="00CE6FBC"/>
    <w:rsid w:val="00D12DFD"/>
    <w:rsid w:val="00D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FD7CF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9F0F6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dnhuck@dmacc.edu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75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3B02C7F1C0455EA5E7D869C518D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52705-B54D-4419-AE9E-ED3F54FD8C49}"/>
      </w:docPartPr>
      <w:docPartBody>
        <w:p w:rsidR="00B0751D" w:rsidRDefault="00B0751D">
          <w:pPr>
            <w:pStyle w:val="5E3B02C7F1C0455EA5E7D869C518DF06"/>
          </w:pPr>
          <w:r w:rsidRPr="007772B1">
            <w:t>ABOUT ME</w:t>
          </w:r>
        </w:p>
      </w:docPartBody>
    </w:docPart>
    <w:docPart>
      <w:docPartPr>
        <w:name w:val="40A5158E16904CB0842AF5B8EA362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9DD7D-3660-4E8A-A06E-3060CEE7D7A5}"/>
      </w:docPartPr>
      <w:docPartBody>
        <w:p w:rsidR="00B0751D" w:rsidRDefault="00B0751D">
          <w:pPr>
            <w:pStyle w:val="40A5158E16904CB0842AF5B8EA3625B1"/>
          </w:pPr>
          <w:r>
            <w:t>Skills</w:t>
          </w:r>
        </w:p>
      </w:docPartBody>
    </w:docPart>
    <w:docPart>
      <w:docPartPr>
        <w:name w:val="5F79CAA83FB44A5A86A5DF4411603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D5DA9-8FA9-42E8-B3FB-7339C47CFEA4}"/>
      </w:docPartPr>
      <w:docPartBody>
        <w:p w:rsidR="00B0751D" w:rsidRDefault="00B0751D">
          <w:pPr>
            <w:pStyle w:val="5F79CAA83FB44A5A86A5DF44116031F0"/>
          </w:pPr>
          <w:r>
            <w:t>Education</w:t>
          </w:r>
        </w:p>
      </w:docPartBody>
    </w:docPart>
    <w:docPart>
      <w:docPartPr>
        <w:name w:val="CD86A71A34324A658FD6FD73AC70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63533-C99D-45AA-928D-DB8967001176}"/>
      </w:docPartPr>
      <w:docPartBody>
        <w:p w:rsidR="00B0751D" w:rsidRDefault="00B0751D">
          <w:pPr>
            <w:pStyle w:val="CD86A71A34324A658FD6FD73AC7056D2"/>
          </w:pPr>
          <w:r>
            <w:t>Experience</w:t>
          </w:r>
        </w:p>
      </w:docPartBody>
    </w:docPart>
    <w:docPart>
      <w:docPartPr>
        <w:name w:val="2509EC5CABB748C3B8ED522AD6358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0C4A-A9BA-48E8-82D1-D4E91C74060A}"/>
      </w:docPartPr>
      <w:docPartBody>
        <w:p w:rsidR="00E7656C" w:rsidRDefault="00E7656C">
          <w:pPr>
            <w:pStyle w:val="2509EC5CABB748C3B8ED522AD6358B54"/>
          </w:pPr>
          <w:r>
            <w:t>9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6C"/>
    <w:rsid w:val="00B0751D"/>
    <w:rsid w:val="00E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BBAD31DF4C4CEDA12F2D1B5B95DC05">
    <w:name w:val="26BBAD31DF4C4CEDA12F2D1B5B95DC05"/>
  </w:style>
  <w:style w:type="paragraph" w:customStyle="1" w:styleId="0679FB0B57614B69BF3DEA51BE5AF89D">
    <w:name w:val="0679FB0B57614B69BF3DEA51BE5AF89D"/>
  </w:style>
  <w:style w:type="paragraph" w:customStyle="1" w:styleId="DC09EB72A9B54D31806CECDD3A299AB7">
    <w:name w:val="DC09EB72A9B54D31806CECDD3A299AB7"/>
  </w:style>
  <w:style w:type="paragraph" w:customStyle="1" w:styleId="0860C93BF20641B4B4339D1FA8C7E598">
    <w:name w:val="0860C93BF20641B4B4339D1FA8C7E598"/>
  </w:style>
  <w:style w:type="paragraph" w:customStyle="1" w:styleId="5E3B02C7F1C0455EA5E7D869C518DF06">
    <w:name w:val="5E3B02C7F1C0455EA5E7D869C518DF06"/>
  </w:style>
  <w:style w:type="paragraph" w:customStyle="1" w:styleId="C8563CF636AE4C41A1014FCA3BEADBB2">
    <w:name w:val="C8563CF636AE4C41A1014FCA3BEADBB2"/>
  </w:style>
  <w:style w:type="paragraph" w:customStyle="1" w:styleId="C9472B6C859D4B54A9B46B0BE1AF75A3">
    <w:name w:val="C9472B6C859D4B54A9B46B0BE1AF75A3"/>
  </w:style>
  <w:style w:type="paragraph" w:customStyle="1" w:styleId="50B1414659554F24ACC155215DD4A742">
    <w:name w:val="50B1414659554F24ACC155215DD4A742"/>
  </w:style>
  <w:style w:type="paragraph" w:customStyle="1" w:styleId="543EDFCC698145E5B64BBD5CBBACE293">
    <w:name w:val="543EDFCC698145E5B64BBD5CBBACE293"/>
  </w:style>
  <w:style w:type="paragraph" w:customStyle="1" w:styleId="5EBA8ACAD7EE40F6BDB769DF7CD40DE0">
    <w:name w:val="5EBA8ACAD7EE40F6BDB769DF7CD40DE0"/>
  </w:style>
  <w:style w:type="paragraph" w:customStyle="1" w:styleId="7C24070FF1624588954F0A69311B12E0">
    <w:name w:val="7C24070FF1624588954F0A69311B12E0"/>
  </w:style>
  <w:style w:type="paragraph" w:customStyle="1" w:styleId="A3FCC15AFB8B4C04A663FAD95C8EC6F8">
    <w:name w:val="A3FCC15AFB8B4C04A663FAD95C8EC6F8"/>
  </w:style>
  <w:style w:type="paragraph" w:customStyle="1" w:styleId="40A5158E16904CB0842AF5B8EA3625B1">
    <w:name w:val="40A5158E16904CB0842AF5B8EA3625B1"/>
  </w:style>
  <w:style w:type="paragraph" w:customStyle="1" w:styleId="5F79CAA83FB44A5A86A5DF44116031F0">
    <w:name w:val="5F79CAA83FB44A5A86A5DF44116031F0"/>
  </w:style>
  <w:style w:type="paragraph" w:customStyle="1" w:styleId="29853E03851049F6A12A1CADB2789C25">
    <w:name w:val="29853E03851049F6A12A1CADB2789C25"/>
  </w:style>
  <w:style w:type="paragraph" w:customStyle="1" w:styleId="B0392C0209334067977C19596F751352">
    <w:name w:val="B0392C0209334067977C19596F751352"/>
  </w:style>
  <w:style w:type="paragraph" w:customStyle="1" w:styleId="18D6DA8B36EC4592A890D85691FEF4F7">
    <w:name w:val="18D6DA8B36EC4592A890D85691FEF4F7"/>
  </w:style>
  <w:style w:type="paragraph" w:customStyle="1" w:styleId="8D9D1528C4454D74B6EC6E18BA65F9CA">
    <w:name w:val="8D9D1528C4454D74B6EC6E18BA65F9CA"/>
  </w:style>
  <w:style w:type="paragraph" w:customStyle="1" w:styleId="31447671822E468C959416E582CCF9F0">
    <w:name w:val="31447671822E468C959416E582CCF9F0"/>
  </w:style>
  <w:style w:type="paragraph" w:customStyle="1" w:styleId="19C7BA9480DD477DA790856F58AEF13A">
    <w:name w:val="19C7BA9480DD477DA790856F58AEF13A"/>
  </w:style>
  <w:style w:type="paragraph" w:customStyle="1" w:styleId="DB4D160B07634FE1AEE9D53D3F4C82F3">
    <w:name w:val="DB4D160B07634FE1AEE9D53D3F4C82F3"/>
  </w:style>
  <w:style w:type="paragraph" w:customStyle="1" w:styleId="397034B7B0B94511B1A12609A74752F8">
    <w:name w:val="397034B7B0B94511B1A12609A74752F8"/>
  </w:style>
  <w:style w:type="paragraph" w:customStyle="1" w:styleId="DD9B76AA7AC04D44A92616A7484A84A0">
    <w:name w:val="DD9B76AA7AC04D44A92616A7484A84A0"/>
  </w:style>
  <w:style w:type="paragraph" w:customStyle="1" w:styleId="CD86A71A34324A658FD6FD73AC7056D2">
    <w:name w:val="CD86A71A34324A658FD6FD73AC7056D2"/>
  </w:style>
  <w:style w:type="paragraph" w:customStyle="1" w:styleId="253557AF47084342A22C55748FF3834A">
    <w:name w:val="253557AF47084342A22C55748FF3834A"/>
  </w:style>
  <w:style w:type="paragraph" w:customStyle="1" w:styleId="25DBC84B31384A6BA14B7619D95AA5F3">
    <w:name w:val="25DBC84B31384A6BA14B7619D95AA5F3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25B0CD3E39854E6C9496C553BF3159A0">
    <w:name w:val="25B0CD3E39854E6C9496C553BF3159A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2545BCCCAEC04625ABE38E1F752A5DD3">
    <w:name w:val="2545BCCCAEC04625ABE38E1F752A5DD3"/>
  </w:style>
  <w:style w:type="paragraph" w:customStyle="1" w:styleId="11EE7E56366B4EF2B86AF14189DF13DA">
    <w:name w:val="11EE7E56366B4EF2B86AF14189DF13DA"/>
  </w:style>
  <w:style w:type="paragraph" w:customStyle="1" w:styleId="151090774A0846F4A6DB5CF1D213BE01">
    <w:name w:val="151090774A0846F4A6DB5CF1D213BE01"/>
  </w:style>
  <w:style w:type="paragraph" w:customStyle="1" w:styleId="BDA2B0523A264273ABA424BBC2954B71">
    <w:name w:val="BDA2B0523A264273ABA424BBC2954B71"/>
  </w:style>
  <w:style w:type="paragraph" w:customStyle="1" w:styleId="10B5D32F280445568F78BB04E825DC87">
    <w:name w:val="10B5D32F280445568F78BB04E825DC87"/>
  </w:style>
  <w:style w:type="paragraph" w:customStyle="1" w:styleId="718B10C3B6054370A4236426D21ED5F0">
    <w:name w:val="718B10C3B6054370A4236426D21ED5F0"/>
  </w:style>
  <w:style w:type="paragraph" w:customStyle="1" w:styleId="2D77A5B4AEA445E199AB012943B690D2">
    <w:name w:val="2D77A5B4AEA445E199AB012943B690D2"/>
  </w:style>
  <w:style w:type="paragraph" w:customStyle="1" w:styleId="D55E3F52B3BC4E13998BC49D607B45E8">
    <w:name w:val="D55E3F52B3BC4E13998BC49D607B45E8"/>
  </w:style>
  <w:style w:type="paragraph" w:customStyle="1" w:styleId="9B1CD7A1422046038134D834007A8CCB">
    <w:name w:val="9B1CD7A1422046038134D834007A8CCB"/>
  </w:style>
  <w:style w:type="paragraph" w:customStyle="1" w:styleId="455941E9555744A08FFD938DA384420B">
    <w:name w:val="455941E9555744A08FFD938DA384420B"/>
  </w:style>
  <w:style w:type="paragraph" w:customStyle="1" w:styleId="415B5D0227EF49C29F566DEDAD5205A9">
    <w:name w:val="415B5D0227EF49C29F566DEDAD5205A9"/>
  </w:style>
  <w:style w:type="paragraph" w:customStyle="1" w:styleId="56CFF13CE23D4A3B8816D9AE7237196D">
    <w:name w:val="56CFF13CE23D4A3B8816D9AE7237196D"/>
  </w:style>
  <w:style w:type="paragraph" w:customStyle="1" w:styleId="D636A2F1D5E8421A8E5B2C2F00F96721">
    <w:name w:val="D636A2F1D5E8421A8E5B2C2F00F96721"/>
  </w:style>
  <w:style w:type="paragraph" w:customStyle="1" w:styleId="D478F3639D394D0489C8BE3DCEE79437">
    <w:name w:val="D478F3639D394D0489C8BE3DCEE79437"/>
  </w:style>
  <w:style w:type="paragraph" w:customStyle="1" w:styleId="E6FFE9696B0945CC90436A9A12316647">
    <w:name w:val="E6FFE9696B0945CC90436A9A12316647"/>
  </w:style>
  <w:style w:type="paragraph" w:customStyle="1" w:styleId="07C9C5958F2145CC9F1BE9A12FC990F7">
    <w:name w:val="07C9C5958F2145CC9F1BE9A12FC990F7"/>
  </w:style>
  <w:style w:type="paragraph" w:customStyle="1" w:styleId="2509EC5CABB748C3B8ED522AD6358B54">
    <w:name w:val="2509EC5CABB748C3B8ED522AD6358B54"/>
  </w:style>
  <w:style w:type="paragraph" w:customStyle="1" w:styleId="7D38E58CC5BC4E02926C300C756381AF">
    <w:name w:val="7D38E58CC5BC4E02926C300C756381AF"/>
  </w:style>
  <w:style w:type="paragraph" w:customStyle="1" w:styleId="709484D671B847268632A5C4E70CA749">
    <w:name w:val="709484D671B847268632A5C4E70CA749"/>
  </w:style>
  <w:style w:type="paragraph" w:customStyle="1" w:styleId="F02A4990E06645C48D25CD6D2897E275">
    <w:name w:val="F02A4990E06645C48D25CD6D2897E275"/>
  </w:style>
  <w:style w:type="paragraph" w:customStyle="1" w:styleId="9CC41EF04FCC473E9AD3F8CC98F49B7A">
    <w:name w:val="9CC41EF04FCC473E9AD3F8CC98F49B7A"/>
  </w:style>
  <w:style w:type="paragraph" w:customStyle="1" w:styleId="46C293167720435693A1F75ADA056CB1">
    <w:name w:val="46C293167720435693A1F75ADA056CB1"/>
    <w:rsid w:val="00B0751D"/>
  </w:style>
  <w:style w:type="paragraph" w:customStyle="1" w:styleId="BD7E5B4889D84C3FB6A2714442046AB6">
    <w:name w:val="BD7E5B4889D84C3FB6A2714442046AB6"/>
    <w:rsid w:val="00B0751D"/>
  </w:style>
  <w:style w:type="paragraph" w:customStyle="1" w:styleId="E0C1B752873D45C2B0F736EA83E7FFAA">
    <w:name w:val="E0C1B752873D45C2B0F736EA83E7FFAA"/>
    <w:rsid w:val="00B0751D"/>
  </w:style>
  <w:style w:type="paragraph" w:customStyle="1" w:styleId="BB69C4C7A2294BCDB15ED21D4E62B44E">
    <w:name w:val="BB69C4C7A2294BCDB15ED21D4E62B44E"/>
    <w:rsid w:val="00B0751D"/>
  </w:style>
  <w:style w:type="paragraph" w:customStyle="1" w:styleId="B2FEA57FA21F4334A251DDA7CC7FF920">
    <w:name w:val="B2FEA57FA21F4334A251DDA7CC7FF920"/>
    <w:rsid w:val="00B0751D"/>
  </w:style>
  <w:style w:type="paragraph" w:customStyle="1" w:styleId="C3F5ADDE2E8648DF831E1342C5F6169E">
    <w:name w:val="C3F5ADDE2E8648DF831E1342C5F6169E"/>
    <w:rsid w:val="00B0751D"/>
  </w:style>
  <w:style w:type="paragraph" w:customStyle="1" w:styleId="32E16AF43DB54B10A8CEC07ED6532FC9">
    <w:name w:val="32E16AF43DB54B10A8CEC07ED6532FC9"/>
    <w:rsid w:val="00B0751D"/>
  </w:style>
  <w:style w:type="paragraph" w:customStyle="1" w:styleId="210EA418594042E1A45C773FAA883CAB">
    <w:name w:val="210EA418594042E1A45C773FAA883CAB"/>
    <w:rsid w:val="00B07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0B6A9ED-243B-408F-8C04-DBD79110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2020-01-17T21:33:00Z</dcterms:created>
  <dcterms:modified xsi:type="dcterms:W3CDTF">2020-02-11T01:25:00Z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